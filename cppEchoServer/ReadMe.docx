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92" w:rsidRPr="00A02971" w:rsidRDefault="00A02971" w:rsidP="00E10592">
      <w:pPr>
        <w:pStyle w:val="Heading1"/>
        <w:rPr>
          <w:b/>
          <w:lang w:bidi="ar-SA"/>
        </w:rPr>
      </w:pPr>
      <w:r w:rsidRPr="00A02971">
        <w:rPr>
          <w:b/>
          <w:lang w:bidi="ar-SA"/>
        </w:rPr>
        <w:t>RELEASE NOTES</w:t>
      </w:r>
    </w:p>
    <w:p w:rsidR="00D91C64" w:rsidRPr="005153D0" w:rsidRDefault="00D91C64">
      <w:pPr>
        <w:rPr>
          <w:rFonts w:asciiTheme="minorHAnsi" w:hAnsiTheme="minorHAnsi"/>
          <w:sz w:val="22"/>
          <w:szCs w:val="22"/>
        </w:rPr>
      </w:pPr>
    </w:p>
    <w:p w:rsidR="00E10592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This project serves to demonstrate the concepts required in building process communications applications.</w:t>
      </w:r>
      <w:r w:rsidR="00A02971">
        <w:rPr>
          <w:rFonts w:asciiTheme="minorHAnsi" w:hAnsiTheme="minorHAnsi" w:cs="Consolas"/>
          <w:sz w:val="22"/>
          <w:szCs w:val="22"/>
          <w:lang w:bidi="ar-SA"/>
        </w:rPr>
        <w:t xml:space="preserve"> 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It has not yet reached a matured and stable release.</w:t>
      </w:r>
    </w:p>
    <w:p w:rsidR="00A02971" w:rsidRDefault="00A02971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>
        <w:rPr>
          <w:rFonts w:asciiTheme="minorHAnsi" w:hAnsiTheme="minorHAnsi" w:cs="Consolas"/>
          <w:sz w:val="22"/>
          <w:szCs w:val="22"/>
          <w:lang w:bidi="ar-SA"/>
        </w:rPr>
        <w:t>This project contains 3 sub-projects:</w:t>
      </w:r>
    </w:p>
    <w:p w:rsidR="00A02971" w:rsidRDefault="00A02971" w:rsidP="00A0297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proofErr w:type="gramStart"/>
      <w:r w:rsidRPr="00A02971">
        <w:rPr>
          <w:rFonts w:asciiTheme="minorHAnsi" w:hAnsiTheme="minorHAnsi" w:cs="Consolas"/>
          <w:sz w:val="22"/>
          <w:szCs w:val="22"/>
          <w:lang w:bidi="ar-SA"/>
        </w:rPr>
        <w:t>cppSockets</w:t>
      </w:r>
      <w:proofErr w:type="spellEnd"/>
      <w:proofErr w:type="gramEnd"/>
      <w:r>
        <w:rPr>
          <w:rFonts w:asciiTheme="minorHAnsi" w:hAnsiTheme="minorHAnsi" w:cs="Consolas"/>
          <w:sz w:val="22"/>
          <w:szCs w:val="22"/>
          <w:lang w:bidi="ar-SA"/>
        </w:rPr>
        <w:t xml:space="preserve"> – this is a shared library containing common classes and utilities used by server and client.</w:t>
      </w:r>
    </w:p>
    <w:p w:rsidR="00A02971" w:rsidRDefault="00A02971" w:rsidP="00A0297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proofErr w:type="gramStart"/>
      <w:r>
        <w:rPr>
          <w:rFonts w:asciiTheme="minorHAnsi" w:hAnsiTheme="minorHAnsi" w:cs="Consolas"/>
          <w:sz w:val="22"/>
          <w:szCs w:val="22"/>
          <w:lang w:bidi="ar-SA"/>
        </w:rPr>
        <w:t>cppEchoServer</w:t>
      </w:r>
      <w:proofErr w:type="spellEnd"/>
      <w:proofErr w:type="gramEnd"/>
      <w:r>
        <w:rPr>
          <w:rFonts w:asciiTheme="minorHAnsi" w:hAnsiTheme="minorHAnsi" w:cs="Consolas"/>
          <w:sz w:val="22"/>
          <w:szCs w:val="22"/>
          <w:lang w:bidi="ar-SA"/>
        </w:rPr>
        <w:t xml:space="preserve"> – this is the executable for the server application.</w:t>
      </w:r>
    </w:p>
    <w:p w:rsidR="00A02971" w:rsidRPr="00A02971" w:rsidRDefault="00A02971" w:rsidP="00A0297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proofErr w:type="gramStart"/>
      <w:r>
        <w:rPr>
          <w:rFonts w:asciiTheme="minorHAnsi" w:hAnsiTheme="minorHAnsi" w:cs="Consolas"/>
          <w:sz w:val="22"/>
          <w:szCs w:val="22"/>
          <w:lang w:bidi="ar-SA"/>
        </w:rPr>
        <w:t>cppEchoClient</w:t>
      </w:r>
      <w:proofErr w:type="spellEnd"/>
      <w:proofErr w:type="gramEnd"/>
      <w:r>
        <w:rPr>
          <w:rFonts w:asciiTheme="minorHAnsi" w:hAnsiTheme="minorHAnsi" w:cs="Consolas"/>
          <w:sz w:val="22"/>
          <w:szCs w:val="22"/>
          <w:lang w:bidi="ar-SA"/>
        </w:rPr>
        <w:t xml:space="preserve"> – this is the executable for the client application.</w:t>
      </w:r>
    </w:p>
    <w:p w:rsidR="00E10592" w:rsidRDefault="00E10592"/>
    <w:p w:rsidR="00E10592" w:rsidRPr="00A02971" w:rsidRDefault="00E10592" w:rsidP="00E10592">
      <w:pPr>
        <w:pStyle w:val="Heading2"/>
        <w:rPr>
          <w:b/>
        </w:rPr>
      </w:pPr>
      <w:r w:rsidRPr="00A02971">
        <w:rPr>
          <w:b/>
        </w:rPr>
        <w:t>Running the Server and Client</w:t>
      </w:r>
    </w:p>
    <w:p w:rsidR="00E10592" w:rsidRPr="005153D0" w:rsidRDefault="00E10592">
      <w:pPr>
        <w:rPr>
          <w:sz w:val="22"/>
          <w:szCs w:val="22"/>
        </w:rPr>
      </w:pP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gramStart"/>
      <w:r w:rsidRPr="005153D0">
        <w:rPr>
          <w:rFonts w:asciiTheme="minorHAnsi" w:hAnsiTheme="minorHAnsi" w:cs="Consolas"/>
          <w:sz w:val="22"/>
          <w:szCs w:val="22"/>
          <w:lang w:bidi="ar-SA"/>
        </w:rPr>
        <w:t>libCppSocket.dll</w:t>
      </w:r>
      <w:proofErr w:type="gram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must be in runtime path</w:t>
      </w:r>
      <w:r w:rsidR="00A02971">
        <w:rPr>
          <w:rFonts w:asciiTheme="minorHAnsi" w:hAnsiTheme="minorHAnsi" w:cs="Consolas"/>
          <w:sz w:val="22"/>
          <w:szCs w:val="22"/>
          <w:lang w:bidi="ar-SA"/>
        </w:rPr>
        <w:t>.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E.g.: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gramStart"/>
      <w:r w:rsidRPr="005153D0">
        <w:rPr>
          <w:rFonts w:asciiTheme="minorHAnsi" w:hAnsiTheme="minorHAnsi" w:cs="Consolas"/>
          <w:sz w:val="22"/>
          <w:szCs w:val="22"/>
          <w:lang w:bidi="ar-SA"/>
        </w:rPr>
        <w:t>set</w:t>
      </w:r>
      <w:proofErr w:type="gram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PATH=%PATH%;C:\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lma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\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git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\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codingforfun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\cppSockets\Debug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To run the server, the command is “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cppEchoServer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&lt;port&gt;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”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r w:rsidRPr="005153D0">
        <w:rPr>
          <w:rFonts w:asciiTheme="minorHAnsi" w:hAnsiTheme="minorHAnsi" w:cs="Consolas"/>
          <w:sz w:val="22"/>
          <w:szCs w:val="22"/>
          <w:lang w:bidi="ar-SA"/>
        </w:rPr>
        <w:t>E.g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cppEchoServer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3100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To run the 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client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, the command is “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cppEchoClient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&lt;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host</w:t>
      </w:r>
      <w:proofErr w:type="gram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:</w:t>
      </w:r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port</w:t>
      </w:r>
      <w:proofErr w:type="spellEnd"/>
      <w:proofErr w:type="gram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&gt;</w:t>
      </w:r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&lt;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host:port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&gt;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”</w:t>
      </w:r>
    </w:p>
    <w:p w:rsidR="00E10592" w:rsidRPr="005153D0" w:rsidRDefault="00E10592" w:rsidP="00E10592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r w:rsidRPr="005153D0">
        <w:rPr>
          <w:rFonts w:asciiTheme="minorHAnsi" w:hAnsiTheme="minorHAnsi" w:cs="Consolas"/>
          <w:sz w:val="22"/>
          <w:szCs w:val="22"/>
          <w:lang w:bidi="ar-SA"/>
        </w:rPr>
        <w:t>E.g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</w:t>
      </w:r>
      <w:proofErr w:type="spell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cppEchoClient</w:t>
      </w:r>
      <w:proofErr w:type="spell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</w:t>
      </w:r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localhost</w:t>
      </w:r>
      <w:proofErr w:type="gramStart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:</w:t>
      </w:r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>3100</w:t>
      </w:r>
      <w:proofErr w:type="gramEnd"/>
      <w:r w:rsidRPr="005153D0">
        <w:rPr>
          <w:rFonts w:asciiTheme="minorHAnsi" w:hAnsiTheme="minorHAnsi" w:cs="Consolas"/>
          <w:i/>
          <w:sz w:val="22"/>
          <w:szCs w:val="22"/>
          <w:lang w:bidi="ar-SA"/>
        </w:rPr>
        <w:t xml:space="preserve"> localHost:3101</w:t>
      </w:r>
    </w:p>
    <w:p w:rsidR="00E10592" w:rsidRDefault="00E10592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E10592" w:rsidRDefault="00E10592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E10592" w:rsidRPr="005153D0" w:rsidRDefault="00E10592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proofErr w:type="spellStart"/>
      <w:proofErr w:type="gramStart"/>
      <w:r w:rsidRPr="005153D0">
        <w:rPr>
          <w:rFonts w:asciiTheme="minorHAnsi" w:hAnsiTheme="minorHAnsi" w:cs="Consolas"/>
          <w:sz w:val="22"/>
          <w:szCs w:val="22"/>
          <w:lang w:bidi="ar-SA"/>
        </w:rPr>
        <w:t>cppEchoServer</w:t>
      </w:r>
      <w:proofErr w:type="spellEnd"/>
      <w:proofErr w:type="gram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starts listening on </w:t>
      </w:r>
      <w:proofErr w:type="spellStart"/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localhost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>. Port is be passed in as command line argument.</w:t>
      </w:r>
    </w:p>
    <w:p w:rsidR="00E10592" w:rsidRPr="005153D0" w:rsidRDefault="00E10592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On accepting connection from client, an independent thread will be started for the client socket.</w:t>
      </w:r>
    </w:p>
    <w:p w:rsidR="00E10592" w:rsidRPr="005153D0" w:rsidRDefault="00E10592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The client thread will receive message and broadcast the message to all connected clients via the Sessions singleton.</w:t>
      </w:r>
    </w:p>
    <w:p w:rsidR="00E10592" w:rsidRPr="005153D0" w:rsidRDefault="00E10592" w:rsidP="005153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Sessions is a 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thread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-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safe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singleton holding a map of IDs and Client Sockets.</w:t>
      </w:r>
    </w:p>
    <w:p w:rsidR="00E10592" w:rsidRDefault="00E10592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E10592" w:rsidRDefault="00E10592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E10592" w:rsidRPr="00A02971" w:rsidRDefault="00E10592" w:rsidP="00E10592">
      <w:pPr>
        <w:pStyle w:val="Heading2"/>
        <w:rPr>
          <w:b/>
          <w:u w:val="single"/>
          <w:lang w:bidi="ar-SA"/>
        </w:rPr>
      </w:pPr>
      <w:r w:rsidRPr="00A02971">
        <w:rPr>
          <w:b/>
          <w:u w:val="single"/>
          <w:lang w:bidi="ar-SA"/>
        </w:rPr>
        <w:t>LIMITATIONS</w:t>
      </w:r>
    </w:p>
    <w:p w:rsidR="00E10592" w:rsidRDefault="005153D0" w:rsidP="005153D0">
      <w:pPr>
        <w:pStyle w:val="Heading3"/>
        <w:rPr>
          <w:lang w:bidi="ar-SA"/>
        </w:rPr>
      </w:pPr>
      <w:r>
        <w:rPr>
          <w:lang w:bidi="ar-SA"/>
        </w:rPr>
        <w:t>Server Limitations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Server Shutdown currently using CTRL-C to kill this process. 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Graceful shutdown 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not yet implemented, e.g. 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a client to send a shutdown signal to server or via Windows Services control.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Upon 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client lost 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>detection, Server should remove invalid socket entries from Sessions.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b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b/>
          <w:sz w:val="22"/>
          <w:szCs w:val="22"/>
          <w:lang w:bidi="ar-SA"/>
        </w:rPr>
        <w:t xml:space="preserve">Message </w:t>
      </w:r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>structure</w:t>
      </w:r>
      <w:r w:rsidRPr="005153D0">
        <w:rPr>
          <w:rFonts w:asciiTheme="minorHAnsi" w:hAnsiTheme="minorHAnsi" w:cs="Consolas"/>
          <w:b/>
          <w:sz w:val="22"/>
          <w:szCs w:val="22"/>
          <w:lang w:bidi="ar-SA"/>
        </w:rPr>
        <w:t xml:space="preserve"> </w:t>
      </w:r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 xml:space="preserve">is </w:t>
      </w:r>
      <w:r w:rsidRPr="005153D0">
        <w:rPr>
          <w:rFonts w:asciiTheme="minorHAnsi" w:hAnsiTheme="minorHAnsi" w:cs="Consolas"/>
          <w:b/>
          <w:sz w:val="22"/>
          <w:szCs w:val="22"/>
          <w:lang w:bidi="ar-SA"/>
        </w:rPr>
        <w:t>now limited to</w:t>
      </w:r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 xml:space="preserve"> string format "&lt;</w:t>
      </w:r>
      <w:proofErr w:type="spellStart"/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>LicenceID</w:t>
      </w:r>
      <w:proofErr w:type="spellEnd"/>
      <w:r w:rsidR="005153D0" w:rsidRPr="005153D0">
        <w:rPr>
          <w:rFonts w:asciiTheme="minorHAnsi" w:hAnsiTheme="minorHAnsi" w:cs="Consolas"/>
          <w:b/>
          <w:sz w:val="22"/>
          <w:szCs w:val="22"/>
          <w:lang w:bidi="ar-SA"/>
        </w:rPr>
        <w:t>&gt; &lt;Message&gt;", with a white-space in between.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In theory, server should validate </w:t>
      </w:r>
      <w:proofErr w:type="spellStart"/>
      <w:r w:rsidRPr="005153D0">
        <w:rPr>
          <w:rFonts w:asciiTheme="minorHAnsi" w:hAnsiTheme="minorHAnsi" w:cs="Consolas"/>
          <w:sz w:val="22"/>
          <w:szCs w:val="22"/>
          <w:lang w:bidi="ar-SA"/>
        </w:rPr>
        <w:t>LicenceID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from client, i.e. client is allowed to use the server operation.</w:t>
      </w:r>
    </w:p>
    <w:p w:rsidR="00E10592" w:rsidRPr="005153D0" w:rsidRDefault="00E10592" w:rsidP="005153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No synchronization of states between servers. </w:t>
      </w:r>
    </w:p>
    <w:p w:rsidR="00E10592" w:rsidRDefault="00E10592" w:rsidP="00E105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ar-SA"/>
        </w:rPr>
      </w:pPr>
    </w:p>
    <w:p w:rsidR="005153D0" w:rsidRDefault="005153D0" w:rsidP="005153D0">
      <w:pPr>
        <w:pStyle w:val="Heading3"/>
        <w:rPr>
          <w:lang w:bidi="ar-SA"/>
        </w:rPr>
      </w:pPr>
      <w:r>
        <w:rPr>
          <w:lang w:bidi="ar-SA"/>
        </w:rPr>
        <w:t>Client Limitations</w:t>
      </w:r>
    </w:p>
    <w:p w:rsidR="00E10592" w:rsidRPr="005153D0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Client </w:t>
      </w:r>
      <w:proofErr w:type="spellStart"/>
      <w:r w:rsidRPr="005153D0">
        <w:rPr>
          <w:rFonts w:asciiTheme="minorHAnsi" w:hAnsiTheme="minorHAnsi" w:cs="Consolas"/>
          <w:sz w:val="22"/>
          <w:szCs w:val="22"/>
          <w:lang w:bidi="ar-SA"/>
        </w:rPr>
        <w:t>cppEchoClient</w:t>
      </w:r>
      <w:proofErr w:type="spellEnd"/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has not been </w:t>
      </w:r>
      <w:r w:rsidRPr="005153D0">
        <w:rPr>
          <w:rFonts w:asciiTheme="minorHAnsi" w:hAnsiTheme="minorHAnsi" w:cs="Consolas"/>
          <w:color w:val="000000"/>
          <w:sz w:val="22"/>
          <w:szCs w:val="22"/>
          <w:u w:val="single"/>
          <w:lang w:bidi="ar-SA"/>
        </w:rPr>
        <w:t>refactored</w:t>
      </w:r>
      <w:r w:rsidRPr="005153D0">
        <w:rPr>
          <w:rFonts w:asciiTheme="minorHAnsi" w:hAnsiTheme="minorHAnsi" w:cs="Consolas"/>
          <w:sz w:val="22"/>
          <w:szCs w:val="22"/>
          <w:lang w:bidi="ar-SA"/>
        </w:rPr>
        <w:t xml:space="preserve"> to individual classes.</w:t>
      </w:r>
    </w:p>
    <w:p w:rsidR="00E10592" w:rsidRPr="005153D0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Client limited to 2 connections strings for now.</w:t>
      </w:r>
    </w:p>
    <w:p w:rsidR="00E10592" w:rsidRPr="005153D0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Client establishes real connection on first send.</w:t>
      </w:r>
    </w:p>
    <w:p w:rsidR="00E10592" w:rsidRPr="005153D0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lastRenderedPageBreak/>
        <w:t>Client detects lost connection on receive thread. Currently it does not notify lost connection to main sending thread.</w:t>
      </w:r>
    </w:p>
    <w:p w:rsidR="00E10592" w:rsidRDefault="00E10592" w:rsidP="005153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  <w:r w:rsidRPr="005153D0">
        <w:rPr>
          <w:rFonts w:asciiTheme="minorHAnsi" w:hAnsiTheme="minorHAnsi" w:cs="Consolas"/>
          <w:sz w:val="22"/>
          <w:szCs w:val="22"/>
          <w:lang w:bidi="ar-SA"/>
        </w:rPr>
        <w:t>Client would prompt user to re-send message on lost connection.</w:t>
      </w:r>
    </w:p>
    <w:p w:rsidR="00A02971" w:rsidRDefault="00A02971" w:rsidP="00A02971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</w:p>
    <w:p w:rsidR="00A02971" w:rsidRPr="00A02971" w:rsidRDefault="00A02971" w:rsidP="00A02971">
      <w:p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  <w:lang w:bidi="ar-SA"/>
        </w:rPr>
      </w:pPr>
    </w:p>
    <w:p w:rsidR="00E10592" w:rsidRPr="00A02971" w:rsidRDefault="00E10592" w:rsidP="00E10592">
      <w:pPr>
        <w:pStyle w:val="Heading2"/>
        <w:rPr>
          <w:b/>
        </w:rPr>
      </w:pPr>
      <w:r w:rsidRPr="00A02971">
        <w:rPr>
          <w:b/>
        </w:rPr>
        <w:t>Screenshots Examples</w:t>
      </w:r>
      <w:bookmarkStart w:id="0" w:name="_GoBack"/>
      <w:bookmarkEnd w:id="0"/>
    </w:p>
    <w:p w:rsidR="00E10592" w:rsidRDefault="00E10592"/>
    <w:p w:rsidR="00322799" w:rsidRDefault="00322799" w:rsidP="00322799">
      <w:pPr>
        <w:pStyle w:val="Heading3"/>
      </w:pPr>
      <w:r>
        <w:t>Starting the Servers</w:t>
      </w:r>
    </w:p>
    <w:p w:rsidR="003816C1" w:rsidRDefault="00322799" w:rsidP="00322799">
      <w:r>
        <w:t>Two</w:t>
      </w:r>
      <w:r w:rsidR="003816C1">
        <w:t xml:space="preserve"> servers are started locally, and waiting to accept connections</w:t>
      </w:r>
      <w:r>
        <w:t>.</w:t>
      </w:r>
    </w:p>
    <w:p w:rsidR="003816C1" w:rsidRDefault="003816C1"/>
    <w:p w:rsidR="003816C1" w:rsidRDefault="003816C1">
      <w:r>
        <w:t>Server</w:t>
      </w:r>
      <w:r w:rsidR="00F258C2">
        <w:t xml:space="preserve"> 1</w:t>
      </w:r>
      <w:r>
        <w:t xml:space="preserve"> listening on port 3100</w:t>
      </w:r>
      <w:r w:rsidR="00322799">
        <w:t>:</w:t>
      </w:r>
    </w:p>
    <w:p w:rsidR="003816C1" w:rsidRDefault="003816C1">
      <w:r>
        <w:rPr>
          <w:noProof/>
          <w:lang w:bidi="ar-SA"/>
        </w:rPr>
        <w:drawing>
          <wp:inline distT="0" distB="0" distL="0" distR="0" wp14:anchorId="2CA45001" wp14:editId="125F3D79">
            <wp:extent cx="548640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1" w:rsidRDefault="003816C1">
      <w:r>
        <w:t>Server</w:t>
      </w:r>
      <w:r w:rsidR="00F258C2">
        <w:t xml:space="preserve"> 2</w:t>
      </w:r>
      <w:r>
        <w:t xml:space="preserve"> listening on port 3101</w:t>
      </w:r>
      <w:r w:rsidR="00322799">
        <w:t>:</w:t>
      </w:r>
    </w:p>
    <w:p w:rsidR="003816C1" w:rsidRDefault="003816C1">
      <w:r>
        <w:rPr>
          <w:noProof/>
          <w:lang w:bidi="ar-SA"/>
        </w:rPr>
        <w:drawing>
          <wp:inline distT="0" distB="0" distL="0" distR="0" wp14:anchorId="310FA621" wp14:editId="52281D97">
            <wp:extent cx="5486400" cy="89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1" w:rsidRDefault="003816C1"/>
    <w:p w:rsidR="00322799" w:rsidRDefault="00322799"/>
    <w:p w:rsidR="003816C1" w:rsidRDefault="00322799" w:rsidP="00322799">
      <w:pPr>
        <w:pStyle w:val="Heading3"/>
      </w:pPr>
      <w:r>
        <w:t>Starting the Clients</w:t>
      </w:r>
    </w:p>
    <w:p w:rsidR="003816C1" w:rsidRDefault="00037CC5" w:rsidP="00322799">
      <w:r>
        <w:t>Clients can be started passing in 2 connection strings:</w:t>
      </w:r>
    </w:p>
    <w:p w:rsidR="00037CC5" w:rsidRDefault="00037CC5">
      <w:r>
        <w:rPr>
          <w:noProof/>
          <w:lang w:bidi="ar-SA"/>
        </w:rPr>
        <w:drawing>
          <wp:inline distT="0" distB="0" distL="0" distR="0" wp14:anchorId="3ECC7001" wp14:editId="3B922617">
            <wp:extent cx="5486400" cy="480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0F" w:rsidRDefault="00CB610F"/>
    <w:p w:rsidR="00F258C2" w:rsidRDefault="00F258C2">
      <w:r>
        <w:t>Client 1 started</w:t>
      </w:r>
    </w:p>
    <w:p w:rsidR="00037CC5" w:rsidRDefault="00F258C2">
      <w:r>
        <w:rPr>
          <w:noProof/>
          <w:lang w:bidi="ar-SA"/>
        </w:rPr>
        <w:drawing>
          <wp:inline distT="0" distB="0" distL="0" distR="0" wp14:anchorId="1CBC677C" wp14:editId="11434D25">
            <wp:extent cx="5486400" cy="68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C2" w:rsidRDefault="00F258C2">
      <w:r>
        <w:t>Client 2 started</w:t>
      </w:r>
    </w:p>
    <w:p w:rsidR="00F258C2" w:rsidRDefault="00F258C2">
      <w:r>
        <w:rPr>
          <w:noProof/>
          <w:lang w:bidi="ar-SA"/>
        </w:rPr>
        <w:drawing>
          <wp:inline distT="0" distB="0" distL="0" distR="0" wp14:anchorId="626B2171" wp14:editId="438C556C">
            <wp:extent cx="5486400" cy="66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C2" w:rsidRDefault="00F258C2"/>
    <w:p w:rsidR="00322799" w:rsidRDefault="00322799"/>
    <w:p w:rsidR="00F258C2" w:rsidRDefault="00322799" w:rsidP="00322799">
      <w:pPr>
        <w:pStyle w:val="Heading3"/>
      </w:pPr>
      <w:r>
        <w:t>Sending messages and broadcasting</w:t>
      </w:r>
    </w:p>
    <w:p w:rsidR="00A5387D" w:rsidRDefault="00F258C2">
      <w:r>
        <w:t>Client 1 sends “</w:t>
      </w:r>
      <w:r w:rsidR="00B45311">
        <w:t>42 TestMessage1</w:t>
      </w:r>
      <w:r>
        <w:t>” to server 1</w:t>
      </w:r>
      <w:r w:rsidR="00A5387D">
        <w:t>.</w:t>
      </w:r>
    </w:p>
    <w:p w:rsidR="00F258C2" w:rsidRDefault="00B45311">
      <w:r>
        <w:t>Client 1 receives echoed message “TestMessage1”</w:t>
      </w:r>
    </w:p>
    <w:p w:rsidR="00B45311" w:rsidRDefault="00B45311">
      <w:r>
        <w:rPr>
          <w:noProof/>
          <w:lang w:bidi="ar-SA"/>
        </w:rPr>
        <w:lastRenderedPageBreak/>
        <w:drawing>
          <wp:inline distT="0" distB="0" distL="0" distR="0" wp14:anchorId="60AC5E34" wp14:editId="3DCE0517">
            <wp:extent cx="54864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1" w:rsidRDefault="00A5387D">
      <w:r>
        <w:t>Client 2 sends “68 TestMessage2” to Server 1.</w:t>
      </w:r>
    </w:p>
    <w:p w:rsidR="00A5387D" w:rsidRDefault="00A5387D">
      <w:r>
        <w:t>Client 2 receives echoed message “TestMessage2”.</w:t>
      </w:r>
    </w:p>
    <w:p w:rsidR="00A5387D" w:rsidRDefault="00A5387D">
      <w:r>
        <w:t>Client 1 also receives echoed message “TestMessage2”.</w:t>
      </w:r>
    </w:p>
    <w:p w:rsidR="00A5387D" w:rsidRDefault="00A5387D">
      <w:r>
        <w:rPr>
          <w:noProof/>
          <w:lang w:bidi="ar-SA"/>
        </w:rPr>
        <w:drawing>
          <wp:inline distT="0" distB="0" distL="0" distR="0" wp14:anchorId="4C48BC9B" wp14:editId="27803F21">
            <wp:extent cx="5486400" cy="2236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7D" w:rsidRDefault="00A5387D"/>
    <w:p w:rsidR="007A1139" w:rsidRDefault="007A1139"/>
    <w:p w:rsidR="00B8276D" w:rsidRDefault="00B8276D" w:rsidP="00B8276D">
      <w:pPr>
        <w:pStyle w:val="Heading3"/>
      </w:pPr>
      <w:r>
        <w:t>High Availability Simulation</w:t>
      </w:r>
    </w:p>
    <w:p w:rsidR="003816C1" w:rsidRDefault="007A1139">
      <w:r>
        <w:t>Kill Server 1 via CTRL-C.</w:t>
      </w:r>
    </w:p>
    <w:p w:rsidR="005041BC" w:rsidRDefault="005041BC">
      <w:r>
        <w:t>Client 1 receiver thread detects lost connection and the thread ends.</w:t>
      </w:r>
    </w:p>
    <w:p w:rsidR="005041BC" w:rsidRDefault="005041BC">
      <w:r>
        <w:t>Client 2 receiver thread detects lost connection and the thread ends.</w:t>
      </w:r>
    </w:p>
    <w:p w:rsidR="001E233E" w:rsidRDefault="001E233E">
      <w:r>
        <w:rPr>
          <w:noProof/>
          <w:lang w:bidi="ar-SA"/>
        </w:rPr>
        <w:drawing>
          <wp:inline distT="0" distB="0" distL="0" distR="0" wp14:anchorId="32078209" wp14:editId="142E3EBC">
            <wp:extent cx="5486400" cy="2437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3E" w:rsidRDefault="001E233E"/>
    <w:p w:rsidR="001E233E" w:rsidRDefault="001E233E"/>
    <w:p w:rsidR="00284A81" w:rsidRDefault="00284A81">
      <w:r>
        <w:br w:type="page"/>
      </w:r>
    </w:p>
    <w:p w:rsidR="00F14D6C" w:rsidRDefault="00F14D6C">
      <w:r>
        <w:lastRenderedPageBreak/>
        <w:t>On next send</w:t>
      </w:r>
      <w:r w:rsidR="0084195D">
        <w:t xml:space="preserve"> message “42 TestMessage3”</w:t>
      </w:r>
      <w:r>
        <w:t xml:space="preserve">, Client 1 </w:t>
      </w:r>
      <w:r w:rsidR="00284A81">
        <w:t xml:space="preserve">detects previous server was lost and attempt to </w:t>
      </w:r>
      <w:proofErr w:type="gramStart"/>
      <w:r w:rsidR="00284A81">
        <w:t>connects</w:t>
      </w:r>
      <w:proofErr w:type="gramEnd"/>
      <w:r w:rsidR="00284A81">
        <w:t xml:space="preserve"> to Server 2.</w:t>
      </w:r>
    </w:p>
    <w:p w:rsidR="00284A81" w:rsidRDefault="00284A81">
      <w:r>
        <w:t xml:space="preserve">Error message is displayed </w:t>
      </w:r>
      <w:r w:rsidR="0084195D">
        <w:t>to prompt</w:t>
      </w:r>
      <w:r>
        <w:t xml:space="preserve"> user</w:t>
      </w:r>
      <w:r w:rsidR="0084195D">
        <w:t xml:space="preserve"> to re-send</w:t>
      </w:r>
      <w:r>
        <w:t xml:space="preserve"> </w:t>
      </w:r>
      <w:r w:rsidR="0084195D">
        <w:t>message.</w:t>
      </w:r>
    </w:p>
    <w:p w:rsidR="00284A81" w:rsidRDefault="00284A81">
      <w:r>
        <w:rPr>
          <w:noProof/>
          <w:lang w:bidi="ar-SA"/>
        </w:rPr>
        <w:drawing>
          <wp:inline distT="0" distB="0" distL="0" distR="0" wp14:anchorId="684A6C09" wp14:editId="0D3F0F77">
            <wp:extent cx="5486400" cy="2888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81" w:rsidRDefault="00402649">
      <w:r>
        <w:t>Client 1 receives echoed message “TestMessage3” as normal.</w:t>
      </w:r>
    </w:p>
    <w:p w:rsidR="00402649" w:rsidRDefault="00402649">
      <w:r>
        <w:rPr>
          <w:noProof/>
          <w:lang w:bidi="ar-SA"/>
        </w:rPr>
        <w:drawing>
          <wp:inline distT="0" distB="0" distL="0" distR="0" wp14:anchorId="63A4D537" wp14:editId="3770D7CB">
            <wp:extent cx="5486400" cy="2842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49" w:rsidRDefault="00402649"/>
    <w:p w:rsidR="00402649" w:rsidRDefault="00402649"/>
    <w:p w:rsidR="00402649" w:rsidRDefault="00402649"/>
    <w:p w:rsidR="00402649" w:rsidRDefault="00402649"/>
    <w:p w:rsidR="00402649" w:rsidRDefault="00402649">
      <w:r>
        <w:br w:type="page"/>
      </w:r>
    </w:p>
    <w:p w:rsidR="00402649" w:rsidRDefault="00402649" w:rsidP="00402649">
      <w:r>
        <w:lastRenderedPageBreak/>
        <w:t>Similarly,</w:t>
      </w:r>
      <w:r w:rsidR="0084195D">
        <w:t xml:space="preserve"> on next send message “68 TestMessage4”,</w:t>
      </w:r>
      <w:r>
        <w:t xml:space="preserve"> Client 2 detects previous server was lost and attempt to </w:t>
      </w:r>
      <w:proofErr w:type="gramStart"/>
      <w:r>
        <w:t>connects</w:t>
      </w:r>
      <w:proofErr w:type="gramEnd"/>
      <w:r>
        <w:t xml:space="preserve"> to Server 2.</w:t>
      </w:r>
    </w:p>
    <w:p w:rsidR="00402649" w:rsidRDefault="00402649" w:rsidP="00402649">
      <w:r>
        <w:t xml:space="preserve">Error message is displayed </w:t>
      </w:r>
      <w:r w:rsidR="0084195D">
        <w:t>to prompt</w:t>
      </w:r>
      <w:r>
        <w:t xml:space="preserve"> user</w:t>
      </w:r>
      <w:r w:rsidR="0084195D">
        <w:t xml:space="preserve"> to re-send</w:t>
      </w:r>
      <w:r>
        <w:t xml:space="preserve"> </w:t>
      </w:r>
      <w:r w:rsidR="0084195D">
        <w:t>message.</w:t>
      </w:r>
    </w:p>
    <w:p w:rsidR="0084195D" w:rsidRDefault="0084195D" w:rsidP="00402649">
      <w:r>
        <w:rPr>
          <w:noProof/>
          <w:lang w:bidi="ar-SA"/>
        </w:rPr>
        <w:drawing>
          <wp:inline distT="0" distB="0" distL="0" distR="0" wp14:anchorId="0ED00513" wp14:editId="34C9E6B8">
            <wp:extent cx="5486400" cy="2261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6C" w:rsidRDefault="00F14D6C"/>
    <w:p w:rsidR="0084195D" w:rsidRDefault="0084195D" w:rsidP="0084195D">
      <w:r>
        <w:t>Client 2 re-sends “68 TestMessage4” to Server 2.</w:t>
      </w:r>
    </w:p>
    <w:p w:rsidR="0084195D" w:rsidRDefault="0084195D" w:rsidP="0084195D">
      <w:r>
        <w:t>Client 2 receives echoed message “TestMessage4”.</w:t>
      </w:r>
    </w:p>
    <w:p w:rsidR="0084195D" w:rsidRDefault="0084195D" w:rsidP="0084195D">
      <w:r>
        <w:t>Client 1 also receives echoed message “TestMessage4”.</w:t>
      </w:r>
    </w:p>
    <w:p w:rsidR="00F14D6C" w:rsidRDefault="0084195D">
      <w:r>
        <w:t xml:space="preserve">We are back in business </w:t>
      </w:r>
      <w:r>
        <w:sym w:font="Wingdings" w:char="F04A"/>
      </w:r>
    </w:p>
    <w:p w:rsidR="0084195D" w:rsidRDefault="0084195D"/>
    <w:p w:rsidR="005041BC" w:rsidRDefault="0084195D">
      <w:r>
        <w:rPr>
          <w:noProof/>
          <w:lang w:bidi="ar-SA"/>
        </w:rPr>
        <w:drawing>
          <wp:inline distT="0" distB="0" distL="0" distR="0" wp14:anchorId="1EF9CF37" wp14:editId="35109E7E">
            <wp:extent cx="5486400" cy="2945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04" w:rsidRDefault="00183F04">
      <w:r>
        <w:br w:type="page"/>
      </w:r>
    </w:p>
    <w:p w:rsidR="003816C1" w:rsidRDefault="003816C1"/>
    <w:p w:rsidR="003816C1" w:rsidRDefault="00183F04" w:rsidP="00183F04">
      <w:pPr>
        <w:pStyle w:val="Heading3"/>
      </w:pPr>
      <w:proofErr w:type="spellStart"/>
      <w:r>
        <w:t>Quiting</w:t>
      </w:r>
      <w:proofErr w:type="spellEnd"/>
      <w:r>
        <w:t xml:space="preserve"> the Client</w:t>
      </w:r>
    </w:p>
    <w:p w:rsidR="003816C1" w:rsidRDefault="00152F28">
      <w:r>
        <w:t>Finally, enter “quit” to quit the client</w:t>
      </w:r>
      <w:r w:rsidR="00374421">
        <w:t>.</w:t>
      </w:r>
    </w:p>
    <w:p w:rsidR="00152F28" w:rsidRDefault="00152F28">
      <w:r>
        <w:rPr>
          <w:noProof/>
          <w:lang w:bidi="ar-SA"/>
        </w:rPr>
        <w:drawing>
          <wp:inline distT="0" distB="0" distL="0" distR="0" wp14:anchorId="70E60E05" wp14:editId="65940960">
            <wp:extent cx="5486400" cy="2870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C1" w:rsidRDefault="003816C1"/>
    <w:sectPr w:rsidR="003816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56315"/>
    <w:multiLevelType w:val="hybridMultilevel"/>
    <w:tmpl w:val="EF66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F18A9"/>
    <w:multiLevelType w:val="hybridMultilevel"/>
    <w:tmpl w:val="5716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744A"/>
    <w:multiLevelType w:val="hybridMultilevel"/>
    <w:tmpl w:val="A9EA1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83FDC"/>
    <w:multiLevelType w:val="hybridMultilevel"/>
    <w:tmpl w:val="72C6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32614"/>
    <w:multiLevelType w:val="hybridMultilevel"/>
    <w:tmpl w:val="900A5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2716CF"/>
    <w:multiLevelType w:val="hybridMultilevel"/>
    <w:tmpl w:val="59546890"/>
    <w:lvl w:ilvl="0" w:tplc="FE08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843FEB"/>
    <w:multiLevelType w:val="hybridMultilevel"/>
    <w:tmpl w:val="C0FC0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4211D2"/>
    <w:multiLevelType w:val="hybridMultilevel"/>
    <w:tmpl w:val="B2CA7830"/>
    <w:lvl w:ilvl="0" w:tplc="FE08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04751"/>
    <w:multiLevelType w:val="hybridMultilevel"/>
    <w:tmpl w:val="4230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C81"/>
    <w:multiLevelType w:val="hybridMultilevel"/>
    <w:tmpl w:val="008EA8F6"/>
    <w:lvl w:ilvl="0" w:tplc="FE08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DC24B4"/>
    <w:multiLevelType w:val="hybridMultilevel"/>
    <w:tmpl w:val="D4B01F40"/>
    <w:lvl w:ilvl="0" w:tplc="C1265B2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64C1B"/>
    <w:rsid w:val="00037CC5"/>
    <w:rsid w:val="00152F28"/>
    <w:rsid w:val="00183F04"/>
    <w:rsid w:val="001E233E"/>
    <w:rsid w:val="00284A81"/>
    <w:rsid w:val="00322799"/>
    <w:rsid w:val="00374421"/>
    <w:rsid w:val="003816C1"/>
    <w:rsid w:val="00402649"/>
    <w:rsid w:val="00464C1B"/>
    <w:rsid w:val="005041BC"/>
    <w:rsid w:val="005153D0"/>
    <w:rsid w:val="007A1139"/>
    <w:rsid w:val="0084195D"/>
    <w:rsid w:val="00A02971"/>
    <w:rsid w:val="00A5387D"/>
    <w:rsid w:val="00B45311"/>
    <w:rsid w:val="00B8276D"/>
    <w:rsid w:val="00CB610F"/>
    <w:rsid w:val="00D91C64"/>
    <w:rsid w:val="00E10592"/>
    <w:rsid w:val="00F14D6C"/>
    <w:rsid w:val="00F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39EE0-D493-4984-8EC8-D855AE9D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5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5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3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53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LikKeung Ma</dc:creator>
  <cp:keywords/>
  <dc:description/>
  <cp:lastModifiedBy>Sebastian LikKeung Ma</cp:lastModifiedBy>
  <cp:revision>17</cp:revision>
  <dcterms:created xsi:type="dcterms:W3CDTF">2017-02-16T04:04:00Z</dcterms:created>
  <dcterms:modified xsi:type="dcterms:W3CDTF">2017-02-16T07:03:00Z</dcterms:modified>
</cp:coreProperties>
</file>